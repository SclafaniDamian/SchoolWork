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6BA7A4BE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1265EFA7" w14:textId="294C9116" w:rsidR="00B469A5" w:rsidRDefault="001F5994">
            <w:pPr>
              <w:pStyle w:val="CompanyName"/>
            </w:pPr>
            <w:r>
              <w:t>Evergreen Entertainment</w:t>
            </w:r>
          </w:p>
        </w:tc>
      </w:tr>
      <w:tr w:rsidR="00B469A5" w14:paraId="47D5FB8F" w14:textId="77777777" w:rsidTr="00DF4FA8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2C2F6E2E" w14:textId="48BABF84" w:rsidR="00D7429E" w:rsidRDefault="00D7429E" w:rsidP="00D7429E">
            <w:pPr>
              <w:pStyle w:val="ContactInfo"/>
            </w:pPr>
            <w:r>
              <w:t>3333 SomeStreet Dr.</w:t>
            </w:r>
          </w:p>
          <w:p w14:paraId="32A2B35A" w14:textId="77777777" w:rsidR="00D7429E" w:rsidRDefault="00D7429E" w:rsidP="00D7429E">
            <w:pPr>
              <w:pStyle w:val="ContactInfo"/>
            </w:pPr>
            <w:r>
              <w:t>Columbia, SC, 29033</w:t>
            </w:r>
          </w:p>
          <w:p w14:paraId="245F40B8" w14:textId="1B05CDF4" w:rsidR="00DF4FA8" w:rsidRDefault="00DF4FA8" w:rsidP="00DF4FA8">
            <w:pPr>
              <w:pStyle w:val="ContactInfo"/>
            </w:pPr>
          </w:p>
          <w:p w14:paraId="63499525" w14:textId="1D839319" w:rsidR="00DF4FA8" w:rsidRDefault="00DF4FA8" w:rsidP="00DF4FA8">
            <w:pPr>
              <w:pStyle w:val="ContactInfo"/>
            </w:pPr>
          </w:p>
          <w:p w14:paraId="5BAEEA6A" w14:textId="77777777" w:rsidR="00DF4FA8" w:rsidRDefault="00DF4FA8" w:rsidP="00DF4FA8">
            <w:pPr>
              <w:pStyle w:val="ContactInfo"/>
            </w:pPr>
          </w:p>
          <w:p w14:paraId="19680D61" w14:textId="77777777" w:rsidR="00B469A5" w:rsidRDefault="00B469A5">
            <w:pPr>
              <w:pStyle w:val="Header"/>
            </w:pPr>
          </w:p>
        </w:tc>
      </w:tr>
    </w:tbl>
    <w:p w14:paraId="2B4D8DC6" w14:textId="77777777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9449DE0" w14:textId="2A9CCD12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TO: </w:t>
      </w:r>
      <w:r w:rsidR="00C427D4">
        <w:rPr>
          <w:rFonts w:ascii="Garamond" w:hAnsi="Garamond"/>
          <w:color w:val="333333"/>
        </w:rPr>
        <w:t>Evergreen Entertainment Management Council</w:t>
      </w:r>
    </w:p>
    <w:p w14:paraId="38697603" w14:textId="5E83ACFA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FROM: </w:t>
      </w:r>
      <w:r w:rsidR="00C427D4">
        <w:rPr>
          <w:rFonts w:ascii="Garamond" w:hAnsi="Garamond"/>
          <w:color w:val="333333"/>
        </w:rPr>
        <w:t xml:space="preserve">Damian Sclafani, Head of </w:t>
      </w:r>
      <w:r w:rsidR="00D66710">
        <w:rPr>
          <w:rFonts w:ascii="Garamond" w:hAnsi="Garamond"/>
          <w:color w:val="333333"/>
        </w:rPr>
        <w:t xml:space="preserve">the </w:t>
      </w:r>
      <w:r w:rsidR="00C427D4">
        <w:rPr>
          <w:rFonts w:ascii="Garamond" w:hAnsi="Garamond"/>
          <w:color w:val="333333"/>
        </w:rPr>
        <w:t>Programming Department</w:t>
      </w:r>
    </w:p>
    <w:p w14:paraId="40E1308C" w14:textId="1CAA2890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DATE: </w:t>
      </w:r>
      <w:r w:rsidR="00D66710">
        <w:rPr>
          <w:rFonts w:ascii="Garamond" w:hAnsi="Garamond"/>
          <w:color w:val="333333"/>
        </w:rPr>
        <w:t>2/28/23</w:t>
      </w:r>
    </w:p>
    <w:p w14:paraId="1A105470" w14:textId="31D17BE6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 xml:space="preserve">SUBJECT: </w:t>
      </w:r>
      <w:r w:rsidR="004E0C40">
        <w:rPr>
          <w:rFonts w:ascii="Garamond" w:hAnsi="Garamond"/>
          <w:color w:val="333333"/>
        </w:rPr>
        <w:t>Diversity and Gender Equality Training Program Recommendation</w:t>
      </w:r>
    </w:p>
    <w:p w14:paraId="7F83FD8A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05A28176" w14:textId="1192B1F0" w:rsidR="00DF4FA8" w:rsidRDefault="004C146E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As previously discussed, </w:t>
      </w:r>
      <w:r w:rsidR="008B075B">
        <w:rPr>
          <w:rFonts w:ascii="Garamond" w:hAnsi="Garamond"/>
          <w:color w:val="333333"/>
        </w:rPr>
        <w:t xml:space="preserve">my team and I have done research on different </w:t>
      </w:r>
      <w:r w:rsidR="00C8187B">
        <w:rPr>
          <w:rFonts w:ascii="Garamond" w:hAnsi="Garamond"/>
          <w:color w:val="333333"/>
        </w:rPr>
        <w:t>diversity and gender equality training programs</w:t>
      </w:r>
      <w:r w:rsidR="00C77F5E">
        <w:rPr>
          <w:rFonts w:ascii="Garamond" w:hAnsi="Garamond"/>
          <w:color w:val="333333"/>
        </w:rPr>
        <w:t xml:space="preserve"> </w:t>
      </w:r>
      <w:r w:rsidR="00A71471">
        <w:rPr>
          <w:rFonts w:ascii="Garamond" w:hAnsi="Garamond"/>
          <w:color w:val="333333"/>
        </w:rPr>
        <w:t>on the Web that are commonly used by other companies. We have come up with our recommendation for what kind of program should be used by our company</w:t>
      </w:r>
      <w:r w:rsidR="000D4BF2">
        <w:rPr>
          <w:rFonts w:ascii="Garamond" w:hAnsi="Garamond"/>
          <w:color w:val="333333"/>
        </w:rPr>
        <w:t xml:space="preserve"> based on our findings. Our conclusion is based </w:t>
      </w:r>
      <w:r w:rsidR="00D155E4">
        <w:rPr>
          <w:rFonts w:ascii="Garamond" w:hAnsi="Garamond"/>
          <w:color w:val="333333"/>
        </w:rPr>
        <w:t>on</w:t>
      </w:r>
      <w:r w:rsidR="003F0AF6">
        <w:rPr>
          <w:rFonts w:ascii="Garamond" w:hAnsi="Garamond"/>
          <w:color w:val="333333"/>
        </w:rPr>
        <w:t xml:space="preserve"> cost, effectiveness, and credibility.</w:t>
      </w:r>
      <w:r w:rsidR="00D155E4">
        <w:rPr>
          <w:rFonts w:ascii="Garamond" w:hAnsi="Garamond"/>
          <w:color w:val="333333"/>
        </w:rPr>
        <w:t xml:space="preserve"> </w:t>
      </w:r>
      <w:r w:rsidR="00F4689A">
        <w:rPr>
          <w:rFonts w:ascii="Garamond" w:hAnsi="Garamond"/>
          <w:color w:val="333333"/>
        </w:rPr>
        <w:t xml:space="preserve">The program needs to not cost too much nor take up too much time, </w:t>
      </w:r>
      <w:r w:rsidR="000A35D4">
        <w:rPr>
          <w:rFonts w:ascii="Garamond" w:hAnsi="Garamond"/>
          <w:color w:val="333333"/>
        </w:rPr>
        <w:t>get the idea across easily, and be trusted by other credible sources or businesses.</w:t>
      </w:r>
      <w:r w:rsidR="00EF00F9">
        <w:rPr>
          <w:rFonts w:ascii="Garamond" w:hAnsi="Garamond"/>
          <w:color w:val="333333"/>
        </w:rPr>
        <w:t xml:space="preserve"> The three programs we researched are </w:t>
      </w:r>
      <w:r w:rsidR="003D3E93">
        <w:rPr>
          <w:rFonts w:ascii="Garamond" w:hAnsi="Garamond"/>
          <w:color w:val="333333"/>
        </w:rPr>
        <w:t xml:space="preserve">Traliant, CultureAlly, and </w:t>
      </w:r>
      <w:r w:rsidR="000B59EA">
        <w:rPr>
          <w:rFonts w:ascii="Garamond" w:hAnsi="Garamond"/>
          <w:color w:val="333333"/>
        </w:rPr>
        <w:t>eCornell.</w:t>
      </w:r>
    </w:p>
    <w:p w14:paraId="6DA8F7BE" w14:textId="77777777" w:rsidR="00C51CAF" w:rsidRDefault="00C51CAF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D3EFF00" w14:textId="5F0404E3" w:rsidR="00C51CAF" w:rsidRDefault="0058351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Method</w:t>
      </w:r>
    </w:p>
    <w:p w14:paraId="7CBB512D" w14:textId="6A434E56" w:rsidR="00583518" w:rsidRDefault="0058351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When we conducted our research, we used methods that involved:</w:t>
      </w:r>
    </w:p>
    <w:p w14:paraId="191F04B2" w14:textId="6FA788BF" w:rsidR="00583518" w:rsidRDefault="00C90C23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Exploring what the site had to offer</w:t>
      </w:r>
    </w:p>
    <w:p w14:paraId="73A72E48" w14:textId="17DF3742" w:rsidR="00C90C23" w:rsidRDefault="00C0201E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Finding the qualifications of the site</w:t>
      </w:r>
    </w:p>
    <w:p w14:paraId="626E9D38" w14:textId="7747B8C2" w:rsidR="00C0201E" w:rsidRDefault="00C0201E" w:rsidP="0058351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Researching the site’s trusted sources</w:t>
      </w:r>
    </w:p>
    <w:p w14:paraId="7CD218FC" w14:textId="0037C4CB" w:rsidR="00DC7693" w:rsidRPr="008748B8" w:rsidRDefault="00DC7693" w:rsidP="008748B8">
      <w:pPr>
        <w:pStyle w:val="ListParagraph"/>
        <w:numPr>
          <w:ilvl w:val="0"/>
          <w:numId w:val="2"/>
        </w:numPr>
        <w:shd w:val="clear" w:color="auto" w:fill="FEFFF2"/>
        <w:spacing w:after="0" w:line="240" w:lineRule="auto"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Testing a demo </w:t>
      </w:r>
      <w:r w:rsidR="003C1589">
        <w:rPr>
          <w:rFonts w:ascii="Garamond" w:hAnsi="Garamond"/>
          <w:color w:val="333333"/>
        </w:rPr>
        <w:t>for each site</w:t>
      </w:r>
    </w:p>
    <w:p w14:paraId="464D35C1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1B13F532" w14:textId="6F7E86A7" w:rsidR="00DF4FA8" w:rsidRDefault="00B5354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Traliant</w:t>
      </w:r>
    </w:p>
    <w:p w14:paraId="22FAB947" w14:textId="242E3B9F" w:rsidR="00704D9A" w:rsidRDefault="0081336B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Traliant </w:t>
      </w:r>
      <w:r w:rsidR="003D6D5B">
        <w:rPr>
          <w:rFonts w:ascii="Garamond" w:hAnsi="Garamond"/>
          <w:color w:val="333333"/>
        </w:rPr>
        <w:t xml:space="preserve">has many different online programs </w:t>
      </w:r>
      <w:r w:rsidR="008D6091">
        <w:rPr>
          <w:rFonts w:ascii="Garamond" w:hAnsi="Garamond"/>
          <w:color w:val="333333"/>
        </w:rPr>
        <w:t>like</w:t>
      </w:r>
      <w:r w:rsidR="003D6D5B">
        <w:rPr>
          <w:rFonts w:ascii="Garamond" w:hAnsi="Garamond"/>
          <w:color w:val="333333"/>
        </w:rPr>
        <w:t xml:space="preserve"> this</w:t>
      </w:r>
      <w:r w:rsidR="008D6091">
        <w:rPr>
          <w:rFonts w:ascii="Garamond" w:hAnsi="Garamond"/>
          <w:color w:val="333333"/>
        </w:rPr>
        <w:t xml:space="preserve">, </w:t>
      </w:r>
      <w:r w:rsidR="00505917">
        <w:rPr>
          <w:rFonts w:ascii="Garamond" w:hAnsi="Garamond"/>
          <w:color w:val="333333"/>
        </w:rPr>
        <w:t xml:space="preserve">showing that they are </w:t>
      </w:r>
      <w:r w:rsidR="00FF71A3">
        <w:rPr>
          <w:rFonts w:ascii="Garamond" w:hAnsi="Garamond"/>
          <w:color w:val="333333"/>
        </w:rPr>
        <w:t>refined</w:t>
      </w:r>
      <w:r w:rsidR="003D6D5B">
        <w:rPr>
          <w:rFonts w:ascii="Garamond" w:hAnsi="Garamond"/>
          <w:color w:val="333333"/>
        </w:rPr>
        <w:t xml:space="preserve">. </w:t>
      </w:r>
      <w:r w:rsidR="001B2C85">
        <w:rPr>
          <w:rFonts w:ascii="Garamond" w:hAnsi="Garamond"/>
          <w:color w:val="333333"/>
        </w:rPr>
        <w:t xml:space="preserve">Traliant also </w:t>
      </w:r>
      <w:r w:rsidR="00506EB4">
        <w:rPr>
          <w:rFonts w:ascii="Garamond" w:hAnsi="Garamond"/>
          <w:color w:val="333333"/>
        </w:rPr>
        <w:t xml:space="preserve">has many </w:t>
      </w:r>
      <w:r w:rsidR="00556F01">
        <w:rPr>
          <w:rFonts w:ascii="Garamond" w:hAnsi="Garamond"/>
          <w:color w:val="333333"/>
        </w:rPr>
        <w:t xml:space="preserve">companies that trust them such as Pepsico, </w:t>
      </w:r>
      <w:r w:rsidR="00F20B93">
        <w:rPr>
          <w:rFonts w:ascii="Garamond" w:hAnsi="Garamond"/>
          <w:color w:val="333333"/>
        </w:rPr>
        <w:t xml:space="preserve">FedEx, Stanford Health Care, and Logitech. </w:t>
      </w:r>
      <w:r w:rsidR="0001195A">
        <w:rPr>
          <w:rFonts w:ascii="Garamond" w:hAnsi="Garamond"/>
          <w:color w:val="333333"/>
        </w:rPr>
        <w:t xml:space="preserve">Along with that, Traliant lists several statistics on the effectiveness of </w:t>
      </w:r>
      <w:r w:rsidR="00B32EC1">
        <w:rPr>
          <w:rFonts w:ascii="Garamond" w:hAnsi="Garamond"/>
          <w:color w:val="333333"/>
        </w:rPr>
        <w:t>its</w:t>
      </w:r>
      <w:r w:rsidR="0001195A">
        <w:rPr>
          <w:rFonts w:ascii="Garamond" w:hAnsi="Garamond"/>
          <w:color w:val="333333"/>
        </w:rPr>
        <w:t xml:space="preserve"> diversity program.</w:t>
      </w:r>
      <w:r w:rsidR="00B32EC1">
        <w:rPr>
          <w:rFonts w:ascii="Garamond" w:hAnsi="Garamond"/>
          <w:color w:val="333333"/>
        </w:rPr>
        <w:t xml:space="preserve"> </w:t>
      </w:r>
      <w:r w:rsidR="00D977E6">
        <w:rPr>
          <w:rFonts w:ascii="Garamond" w:hAnsi="Garamond"/>
          <w:color w:val="333333"/>
        </w:rPr>
        <w:t xml:space="preserve">As for the costs, </w:t>
      </w:r>
      <w:r w:rsidR="008D1781">
        <w:rPr>
          <w:rFonts w:ascii="Garamond" w:hAnsi="Garamond"/>
          <w:color w:val="333333"/>
        </w:rPr>
        <w:t>the program comes with a free trial</w:t>
      </w:r>
      <w:r w:rsidR="004D3166">
        <w:rPr>
          <w:rFonts w:ascii="Garamond" w:hAnsi="Garamond"/>
          <w:color w:val="333333"/>
        </w:rPr>
        <w:t>. Along with that, it clearly states that it takes 35 minutes to complete.</w:t>
      </w:r>
      <w:r w:rsidR="00C6300F">
        <w:rPr>
          <w:rFonts w:ascii="Garamond" w:hAnsi="Garamond"/>
          <w:color w:val="333333"/>
        </w:rPr>
        <w:t xml:space="preserve"> For effectiveness, the program </w:t>
      </w:r>
      <w:r w:rsidR="001C5B0F">
        <w:rPr>
          <w:rFonts w:ascii="Garamond" w:hAnsi="Garamond"/>
          <w:color w:val="333333"/>
        </w:rPr>
        <w:t xml:space="preserve">clearly lists </w:t>
      </w:r>
      <w:r w:rsidR="00F2704C">
        <w:rPr>
          <w:rFonts w:ascii="Garamond" w:hAnsi="Garamond"/>
          <w:color w:val="333333"/>
        </w:rPr>
        <w:t xml:space="preserve">the </w:t>
      </w:r>
      <w:r w:rsidR="0048482B">
        <w:rPr>
          <w:rFonts w:ascii="Garamond" w:hAnsi="Garamond"/>
          <w:color w:val="333333"/>
        </w:rPr>
        <w:t xml:space="preserve">topics taught. These include </w:t>
      </w:r>
      <w:r w:rsidR="00F2704C">
        <w:rPr>
          <w:rFonts w:ascii="Garamond" w:hAnsi="Garamond"/>
          <w:color w:val="333333"/>
        </w:rPr>
        <w:t>unconscious bias, microaggressions, and cultural differences.</w:t>
      </w:r>
      <w:r w:rsidR="00335093">
        <w:rPr>
          <w:rFonts w:ascii="Garamond" w:hAnsi="Garamond"/>
          <w:color w:val="333333"/>
        </w:rPr>
        <w:t xml:space="preserve"> </w:t>
      </w:r>
      <w:r w:rsidR="002E3C1D">
        <w:rPr>
          <w:rFonts w:ascii="Garamond" w:hAnsi="Garamond"/>
          <w:color w:val="333333"/>
        </w:rPr>
        <w:t>Overall, Traliant has a great diversity and gender equality program.</w:t>
      </w:r>
    </w:p>
    <w:p w14:paraId="30FC1178" w14:textId="77777777" w:rsidR="00DF4FA8" w:rsidRPr="00C301E9" w:rsidRDefault="00DF4FA8" w:rsidP="006646A6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136F4A5" w14:textId="029BCD28" w:rsidR="00DF4FA8" w:rsidRDefault="00D51E46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CultureAlly</w:t>
      </w:r>
    </w:p>
    <w:p w14:paraId="65D2A615" w14:textId="67771FCE" w:rsidR="00CB12C3" w:rsidRDefault="00383CD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CultureaAlly </w:t>
      </w:r>
      <w:r w:rsidR="005027CE">
        <w:rPr>
          <w:rFonts w:ascii="Garamond" w:hAnsi="Garamond"/>
          <w:color w:val="333333"/>
        </w:rPr>
        <w:t>is shown to be a credible source because of the companies that trust the program</w:t>
      </w:r>
      <w:r w:rsidR="00723C22">
        <w:rPr>
          <w:rFonts w:ascii="Garamond" w:hAnsi="Garamond"/>
          <w:color w:val="333333"/>
        </w:rPr>
        <w:t>;</w:t>
      </w:r>
      <w:r w:rsidR="005027CE">
        <w:rPr>
          <w:rFonts w:ascii="Garamond" w:hAnsi="Garamond"/>
          <w:color w:val="333333"/>
        </w:rPr>
        <w:t xml:space="preserve"> </w:t>
      </w:r>
      <w:r w:rsidR="005A1ADC">
        <w:rPr>
          <w:rFonts w:ascii="Garamond" w:hAnsi="Garamond"/>
          <w:color w:val="333333"/>
        </w:rPr>
        <w:t>MotoInsight, Green, and HomeStars</w:t>
      </w:r>
      <w:r w:rsidR="00723C22">
        <w:rPr>
          <w:rFonts w:ascii="Garamond" w:hAnsi="Garamond"/>
          <w:color w:val="333333"/>
        </w:rPr>
        <w:t xml:space="preserve"> are a few examples</w:t>
      </w:r>
      <w:r w:rsidR="005A1ADC">
        <w:rPr>
          <w:rFonts w:ascii="Garamond" w:hAnsi="Garamond"/>
          <w:color w:val="333333"/>
        </w:rPr>
        <w:t>.</w:t>
      </w:r>
      <w:r w:rsidR="000C01D5">
        <w:rPr>
          <w:rFonts w:ascii="Garamond" w:hAnsi="Garamond"/>
          <w:color w:val="333333"/>
        </w:rPr>
        <w:t xml:space="preserve"> </w:t>
      </w:r>
      <w:r w:rsidR="0015034E">
        <w:rPr>
          <w:rFonts w:ascii="Garamond" w:hAnsi="Garamond"/>
          <w:color w:val="333333"/>
        </w:rPr>
        <w:t xml:space="preserve">The program itself </w:t>
      </w:r>
      <w:r w:rsidR="00CA00CE">
        <w:rPr>
          <w:rFonts w:ascii="Garamond" w:hAnsi="Garamond"/>
          <w:color w:val="333333"/>
        </w:rPr>
        <w:t>covers</w:t>
      </w:r>
      <w:r w:rsidR="00672396">
        <w:rPr>
          <w:rFonts w:ascii="Garamond" w:hAnsi="Garamond"/>
          <w:color w:val="333333"/>
        </w:rPr>
        <w:t xml:space="preserve"> general aspects </w:t>
      </w:r>
      <w:r w:rsidR="00F76D7B">
        <w:rPr>
          <w:rFonts w:ascii="Garamond" w:hAnsi="Garamond"/>
          <w:color w:val="333333"/>
        </w:rPr>
        <w:t>of diversity and gender equality.</w:t>
      </w:r>
      <w:r w:rsidR="00C27DC4">
        <w:rPr>
          <w:rFonts w:ascii="Garamond" w:hAnsi="Garamond"/>
          <w:color w:val="333333"/>
        </w:rPr>
        <w:t xml:space="preserve"> Along with that, the </w:t>
      </w:r>
      <w:r w:rsidR="00FD07F7">
        <w:rPr>
          <w:rFonts w:ascii="Garamond" w:hAnsi="Garamond"/>
          <w:color w:val="333333"/>
        </w:rPr>
        <w:t xml:space="preserve">site offers three different kinds of </w:t>
      </w:r>
      <w:r w:rsidR="0041583A">
        <w:rPr>
          <w:rFonts w:ascii="Garamond" w:hAnsi="Garamond"/>
          <w:color w:val="333333"/>
        </w:rPr>
        <w:t>services</w:t>
      </w:r>
      <w:r w:rsidR="00FD07F7">
        <w:rPr>
          <w:rFonts w:ascii="Garamond" w:hAnsi="Garamond"/>
          <w:color w:val="333333"/>
        </w:rPr>
        <w:t>: consulting, training, and e</w:t>
      </w:r>
      <w:r w:rsidR="0041583A">
        <w:rPr>
          <w:rFonts w:ascii="Garamond" w:hAnsi="Garamond"/>
          <w:color w:val="333333"/>
        </w:rPr>
        <w:t>-l</w:t>
      </w:r>
      <w:r w:rsidR="00FD07F7">
        <w:rPr>
          <w:rFonts w:ascii="Garamond" w:hAnsi="Garamond"/>
          <w:color w:val="333333"/>
        </w:rPr>
        <w:t>earning</w:t>
      </w:r>
      <w:r w:rsidR="0041583A">
        <w:rPr>
          <w:rFonts w:ascii="Garamond" w:hAnsi="Garamond"/>
          <w:color w:val="333333"/>
        </w:rPr>
        <w:t>.</w:t>
      </w:r>
      <w:r w:rsidR="00F76D7B">
        <w:rPr>
          <w:rFonts w:ascii="Garamond" w:hAnsi="Garamond"/>
          <w:color w:val="333333"/>
        </w:rPr>
        <w:t xml:space="preserve"> </w:t>
      </w:r>
      <w:r w:rsidR="00974F9F">
        <w:rPr>
          <w:rFonts w:ascii="Garamond" w:hAnsi="Garamond"/>
          <w:color w:val="333333"/>
        </w:rPr>
        <w:t>The service has a free demo for their diversity and gender equality training program</w:t>
      </w:r>
      <w:r w:rsidR="00870453">
        <w:rPr>
          <w:rFonts w:ascii="Garamond" w:hAnsi="Garamond"/>
          <w:color w:val="333333"/>
        </w:rPr>
        <w:t>.</w:t>
      </w:r>
      <w:r w:rsidR="00C43301">
        <w:rPr>
          <w:rFonts w:ascii="Garamond" w:hAnsi="Garamond"/>
          <w:color w:val="333333"/>
        </w:rPr>
        <w:t xml:space="preserve"> However, the amount of time it takes to complete the program is not </w:t>
      </w:r>
      <w:r w:rsidR="00C43301">
        <w:rPr>
          <w:rFonts w:ascii="Garamond" w:hAnsi="Garamond"/>
          <w:color w:val="333333"/>
        </w:rPr>
        <w:lastRenderedPageBreak/>
        <w:t>listed.</w:t>
      </w:r>
      <w:r w:rsidR="00870453">
        <w:rPr>
          <w:rFonts w:ascii="Garamond" w:hAnsi="Garamond"/>
          <w:color w:val="333333"/>
        </w:rPr>
        <w:t xml:space="preserve"> Overall, CultureAlly </w:t>
      </w:r>
      <w:r w:rsidR="007F006D">
        <w:rPr>
          <w:rFonts w:ascii="Garamond" w:hAnsi="Garamond"/>
          <w:color w:val="333333"/>
        </w:rPr>
        <w:t xml:space="preserve">has great </w:t>
      </w:r>
      <w:r w:rsidR="00BE04FF">
        <w:rPr>
          <w:rFonts w:ascii="Garamond" w:hAnsi="Garamond"/>
          <w:color w:val="333333"/>
        </w:rPr>
        <w:t>services,</w:t>
      </w:r>
      <w:r w:rsidR="009D0225">
        <w:rPr>
          <w:rFonts w:ascii="Garamond" w:hAnsi="Garamond"/>
          <w:color w:val="333333"/>
        </w:rPr>
        <w:t xml:space="preserve"> but their programs are mediocre at best.</w:t>
      </w:r>
    </w:p>
    <w:p w14:paraId="7902D276" w14:textId="77777777" w:rsidR="00CB12C3" w:rsidRPr="00C301E9" w:rsidRDefault="00CB12C3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9FD286D" w14:textId="06B196EC" w:rsidR="00DF4FA8" w:rsidRDefault="00D51E46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eCornell</w:t>
      </w:r>
    </w:p>
    <w:p w14:paraId="0CED58AB" w14:textId="2D249E7E" w:rsidR="00DF4FA8" w:rsidRPr="00C301E9" w:rsidRDefault="00EC30AA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eCornell is shown as a credible source</w:t>
      </w:r>
      <w:r w:rsidR="00831D71">
        <w:rPr>
          <w:rFonts w:ascii="Garamond" w:hAnsi="Garamond"/>
          <w:color w:val="333333"/>
        </w:rPr>
        <w:t xml:space="preserve"> because it is </w:t>
      </w:r>
      <w:r w:rsidR="00165654">
        <w:rPr>
          <w:rFonts w:ascii="Garamond" w:hAnsi="Garamond"/>
          <w:color w:val="333333"/>
        </w:rPr>
        <w:t>from Cornell University</w:t>
      </w:r>
      <w:r w:rsidR="003A7948">
        <w:rPr>
          <w:rFonts w:ascii="Garamond" w:hAnsi="Garamond"/>
          <w:color w:val="333333"/>
        </w:rPr>
        <w:t xml:space="preserve"> and because of its reviews listed on the page</w:t>
      </w:r>
      <w:r w:rsidR="00165654">
        <w:rPr>
          <w:rFonts w:ascii="Garamond" w:hAnsi="Garamond"/>
          <w:color w:val="333333"/>
        </w:rPr>
        <w:t>.</w:t>
      </w:r>
      <w:r w:rsidR="008631F9">
        <w:rPr>
          <w:rFonts w:ascii="Garamond" w:hAnsi="Garamond"/>
          <w:color w:val="333333"/>
        </w:rPr>
        <w:t xml:space="preserve"> </w:t>
      </w:r>
      <w:r w:rsidR="0032311C">
        <w:rPr>
          <w:rFonts w:ascii="Garamond" w:hAnsi="Garamond"/>
          <w:color w:val="333333"/>
        </w:rPr>
        <w:t>The website has a list of the courses it gives</w:t>
      </w:r>
      <w:r w:rsidR="0052410A">
        <w:rPr>
          <w:rFonts w:ascii="Garamond" w:hAnsi="Garamond"/>
          <w:color w:val="333333"/>
        </w:rPr>
        <w:t xml:space="preserve">, like </w:t>
      </w:r>
      <w:r w:rsidR="00B30AC9">
        <w:rPr>
          <w:rFonts w:ascii="Garamond" w:hAnsi="Garamond"/>
          <w:color w:val="333333"/>
        </w:rPr>
        <w:t xml:space="preserve">Improving Engagement and Counteracting </w:t>
      </w:r>
      <w:r w:rsidR="002655E6">
        <w:rPr>
          <w:rFonts w:ascii="Garamond" w:hAnsi="Garamond"/>
          <w:color w:val="333333"/>
        </w:rPr>
        <w:t>Unconscious</w:t>
      </w:r>
      <w:r w:rsidR="00B30AC9">
        <w:rPr>
          <w:rFonts w:ascii="Garamond" w:hAnsi="Garamond"/>
          <w:color w:val="333333"/>
        </w:rPr>
        <w:t xml:space="preserve"> Bias. Although, this does take a lot of time to complete.</w:t>
      </w:r>
      <w:r w:rsidR="0044682A">
        <w:rPr>
          <w:rFonts w:ascii="Garamond" w:hAnsi="Garamond"/>
          <w:color w:val="333333"/>
        </w:rPr>
        <w:t xml:space="preserve"> </w:t>
      </w:r>
      <w:r w:rsidR="00D51A0B">
        <w:rPr>
          <w:rFonts w:ascii="Garamond" w:hAnsi="Garamond"/>
          <w:color w:val="333333"/>
        </w:rPr>
        <w:t>The courses also don’t have a</w:t>
      </w:r>
      <w:r w:rsidR="00983970">
        <w:rPr>
          <w:rFonts w:ascii="Garamond" w:hAnsi="Garamond"/>
          <w:color w:val="333333"/>
        </w:rPr>
        <w:t xml:space="preserve"> clearly listed</w:t>
      </w:r>
      <w:r w:rsidR="00D51A0B">
        <w:rPr>
          <w:rFonts w:ascii="Garamond" w:hAnsi="Garamond"/>
          <w:color w:val="333333"/>
        </w:rPr>
        <w:t xml:space="preserve"> price. </w:t>
      </w:r>
      <w:r w:rsidR="00572C0C">
        <w:rPr>
          <w:rFonts w:ascii="Garamond" w:hAnsi="Garamond"/>
          <w:color w:val="333333"/>
        </w:rPr>
        <w:t xml:space="preserve">Overall, eCornell </w:t>
      </w:r>
      <w:r w:rsidR="00681D3D">
        <w:rPr>
          <w:rFonts w:ascii="Garamond" w:hAnsi="Garamond"/>
          <w:color w:val="333333"/>
        </w:rPr>
        <w:t xml:space="preserve">is </w:t>
      </w:r>
      <w:r w:rsidR="007B05A7">
        <w:rPr>
          <w:rFonts w:ascii="Garamond" w:hAnsi="Garamond"/>
          <w:color w:val="333333"/>
        </w:rPr>
        <w:t>a</w:t>
      </w:r>
      <w:r w:rsidR="00681D3D">
        <w:rPr>
          <w:rFonts w:ascii="Garamond" w:hAnsi="Garamond"/>
          <w:color w:val="333333"/>
        </w:rPr>
        <w:t xml:space="preserve"> lengthier program but is a well-trusted source that is very effective.</w:t>
      </w:r>
    </w:p>
    <w:p w14:paraId="086F57AA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3282C96F" w14:textId="77777777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b/>
          <w:bCs/>
          <w:color w:val="333333"/>
        </w:rPr>
      </w:pPr>
      <w:r>
        <w:rPr>
          <w:rFonts w:ascii="Garamond" w:hAnsi="Garamond"/>
          <w:b/>
          <w:bCs/>
          <w:color w:val="333333"/>
        </w:rPr>
        <w:t>Recommendation</w:t>
      </w:r>
    </w:p>
    <w:p w14:paraId="5E767566" w14:textId="57B0BB9C" w:rsidR="00DF4FA8" w:rsidRDefault="00E4671F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 xml:space="preserve">In conclusion, </w:t>
      </w:r>
      <w:r w:rsidR="00026CD9">
        <w:rPr>
          <w:rFonts w:ascii="Garamond" w:hAnsi="Garamond"/>
          <w:color w:val="333333"/>
        </w:rPr>
        <w:t xml:space="preserve">my team and I decided that Traliant </w:t>
      </w:r>
      <w:r w:rsidR="004B2E37">
        <w:rPr>
          <w:rFonts w:ascii="Garamond" w:hAnsi="Garamond"/>
          <w:color w:val="333333"/>
        </w:rPr>
        <w:t xml:space="preserve">has the best </w:t>
      </w:r>
      <w:r w:rsidR="00722769">
        <w:rPr>
          <w:rFonts w:ascii="Garamond" w:hAnsi="Garamond"/>
          <w:color w:val="333333"/>
        </w:rPr>
        <w:t xml:space="preserve">course on </w:t>
      </w:r>
      <w:r w:rsidR="00F92476">
        <w:rPr>
          <w:rFonts w:ascii="Garamond" w:hAnsi="Garamond"/>
          <w:color w:val="333333"/>
        </w:rPr>
        <w:t>diversity and gender equality.</w:t>
      </w:r>
      <w:r w:rsidR="0022282D">
        <w:rPr>
          <w:rFonts w:ascii="Garamond" w:hAnsi="Garamond"/>
          <w:color w:val="333333"/>
        </w:rPr>
        <w:t xml:space="preserve"> </w:t>
      </w:r>
      <w:r w:rsidR="0063496C">
        <w:rPr>
          <w:rFonts w:ascii="Garamond" w:hAnsi="Garamond"/>
          <w:color w:val="333333"/>
        </w:rPr>
        <w:t xml:space="preserve">Traliant </w:t>
      </w:r>
      <w:r w:rsidR="0022282D">
        <w:rPr>
          <w:rFonts w:ascii="Garamond" w:hAnsi="Garamond"/>
          <w:color w:val="333333"/>
        </w:rPr>
        <w:t>presents a great role model</w:t>
      </w:r>
      <w:r w:rsidR="006310C0">
        <w:rPr>
          <w:rFonts w:ascii="Garamond" w:hAnsi="Garamond"/>
          <w:color w:val="333333"/>
        </w:rPr>
        <w:t xml:space="preserve"> </w:t>
      </w:r>
      <w:r w:rsidR="00DA0FCB">
        <w:rPr>
          <w:rFonts w:ascii="Garamond" w:hAnsi="Garamond"/>
          <w:color w:val="333333"/>
        </w:rPr>
        <w:t xml:space="preserve">that is already trusted by plenty of companies already. Its program also has a clear-cut time, making it easier for a </w:t>
      </w:r>
      <w:r w:rsidR="00813E8B">
        <w:rPr>
          <w:rFonts w:ascii="Garamond" w:hAnsi="Garamond"/>
          <w:color w:val="333333"/>
        </w:rPr>
        <w:t>growing company to slot time for this training. Because of these reasons, Traliant</w:t>
      </w:r>
      <w:r w:rsidR="0022282D">
        <w:rPr>
          <w:rFonts w:ascii="Garamond" w:hAnsi="Garamond"/>
          <w:color w:val="333333"/>
        </w:rPr>
        <w:t xml:space="preserve"> should be used as the guide for creating a new course for Evergreen Entertainment.</w:t>
      </w:r>
      <w:r w:rsidR="00002817">
        <w:rPr>
          <w:rFonts w:ascii="Garamond" w:hAnsi="Garamond"/>
          <w:color w:val="333333"/>
        </w:rPr>
        <w:t xml:space="preserve"> If you have any questions, please contact me </w:t>
      </w:r>
      <w:r w:rsidR="00CB12C3">
        <w:rPr>
          <w:rFonts w:ascii="Garamond" w:hAnsi="Garamond"/>
          <w:color w:val="333333"/>
        </w:rPr>
        <w:t>to address them</w:t>
      </w:r>
      <w:r w:rsidR="004A6A36">
        <w:rPr>
          <w:rFonts w:ascii="Garamond" w:hAnsi="Garamond"/>
          <w:color w:val="333333"/>
        </w:rPr>
        <w:t>.</w:t>
      </w:r>
    </w:p>
    <w:p w14:paraId="7B2D5D3E" w14:textId="77777777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54FE00ED" w14:textId="5BFB245F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Contact Info:</w:t>
      </w:r>
    </w:p>
    <w:p w14:paraId="7A9BE676" w14:textId="77777777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7B72E120" w14:textId="31CAECE6" w:rsidR="006363E2" w:rsidRDefault="006363E2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Damian Sclafani</w:t>
      </w:r>
    </w:p>
    <w:p w14:paraId="2EBDA29F" w14:textId="77777777" w:rsidR="00636579" w:rsidRDefault="00636579" w:rsidP="00636579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992536">
        <w:rPr>
          <w:rFonts w:ascii="Garamond" w:hAnsi="Garamond"/>
          <w:color w:val="333333"/>
        </w:rPr>
        <w:t>ds@ee.mailbox.us</w:t>
      </w:r>
    </w:p>
    <w:p w14:paraId="7148A1C9" w14:textId="4767E6B8" w:rsidR="006363E2" w:rsidRPr="00B17493" w:rsidRDefault="00636579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>890-567-1234</w:t>
      </w:r>
    </w:p>
    <w:p w14:paraId="0182AE3D" w14:textId="77777777" w:rsidR="00DF4FA8" w:rsidRPr="00C301E9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</w:p>
    <w:p w14:paraId="0D630805" w14:textId="55767E95" w:rsidR="00DF4FA8" w:rsidRDefault="00DF4FA8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 w:rsidRPr="00C301E9">
        <w:rPr>
          <w:rFonts w:ascii="Garamond" w:hAnsi="Garamond"/>
          <w:color w:val="333333"/>
        </w:rPr>
        <w:t>Attachment</w:t>
      </w:r>
      <w:r>
        <w:rPr>
          <w:rFonts w:ascii="Garamond" w:hAnsi="Garamond"/>
          <w:color w:val="333333"/>
        </w:rPr>
        <w:t>(</w:t>
      </w:r>
      <w:r w:rsidRPr="00C301E9">
        <w:rPr>
          <w:rFonts w:ascii="Garamond" w:hAnsi="Garamond"/>
          <w:color w:val="333333"/>
        </w:rPr>
        <w:t>s</w:t>
      </w:r>
      <w:r>
        <w:rPr>
          <w:rFonts w:ascii="Garamond" w:hAnsi="Garamond"/>
          <w:color w:val="333333"/>
        </w:rPr>
        <w:t>)</w:t>
      </w:r>
      <w:r w:rsidRPr="00C301E9">
        <w:rPr>
          <w:rFonts w:ascii="Garamond" w:hAnsi="Garamond"/>
          <w:color w:val="333333"/>
        </w:rPr>
        <w:t xml:space="preserve">: </w:t>
      </w:r>
      <w:r w:rsidR="00943E00">
        <w:rPr>
          <w:rFonts w:ascii="Garamond" w:hAnsi="Garamond"/>
          <w:color w:val="333333"/>
        </w:rPr>
        <w:t>Tr</w:t>
      </w:r>
      <w:r w:rsidR="000C2DC4">
        <w:rPr>
          <w:rFonts w:ascii="Garamond" w:hAnsi="Garamond"/>
          <w:color w:val="333333"/>
        </w:rPr>
        <w:t>aliant</w:t>
      </w:r>
    </w:p>
    <w:p w14:paraId="4E61A901" w14:textId="0494CF44" w:rsidR="000C2DC4" w:rsidRDefault="000C2DC4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ab/>
      </w:r>
      <w:r>
        <w:rPr>
          <w:rFonts w:ascii="Garamond" w:hAnsi="Garamond"/>
          <w:color w:val="333333"/>
        </w:rPr>
        <w:tab/>
        <w:t>CultureAlly</w:t>
      </w:r>
    </w:p>
    <w:p w14:paraId="1CE4127C" w14:textId="456D81A6" w:rsidR="005A2630" w:rsidRDefault="005A2630" w:rsidP="00DF4FA8">
      <w:pPr>
        <w:shd w:val="clear" w:color="auto" w:fill="FEFFF2"/>
        <w:spacing w:after="0" w:line="240" w:lineRule="auto"/>
        <w:contextualSpacing/>
        <w:rPr>
          <w:rFonts w:ascii="Garamond" w:hAnsi="Garamond"/>
          <w:color w:val="333333"/>
        </w:rPr>
      </w:pPr>
      <w:r>
        <w:rPr>
          <w:rFonts w:ascii="Garamond" w:hAnsi="Garamond"/>
          <w:color w:val="333333"/>
        </w:rPr>
        <w:tab/>
      </w:r>
      <w:r>
        <w:rPr>
          <w:rFonts w:ascii="Garamond" w:hAnsi="Garamond"/>
          <w:color w:val="333333"/>
        </w:rPr>
        <w:tab/>
      </w:r>
      <w:r w:rsidR="00C4580A">
        <w:rPr>
          <w:rFonts w:ascii="Garamond" w:hAnsi="Garamond"/>
          <w:color w:val="333333"/>
        </w:rPr>
        <w:t>eCornell</w:t>
      </w:r>
    </w:p>
    <w:p w14:paraId="2B376197" w14:textId="77777777" w:rsidR="00DF4FA8" w:rsidRDefault="00DF4FA8" w:rsidP="00DF4FA8">
      <w:pPr>
        <w:pStyle w:val="Signature"/>
        <w:spacing w:before="0" w:after="0"/>
      </w:pPr>
    </w:p>
    <w:p w14:paraId="43E22B33" w14:textId="373FF2AC" w:rsidR="002E60A3" w:rsidRDefault="002E60A3" w:rsidP="00DF4FA8">
      <w:pPr>
        <w:pStyle w:val="Date"/>
      </w:pPr>
    </w:p>
    <w:sectPr w:rsidR="002E60A3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78CB4" w14:textId="77777777" w:rsidR="002559E6" w:rsidRDefault="002559E6">
      <w:pPr>
        <w:spacing w:after="0" w:line="240" w:lineRule="auto"/>
      </w:pPr>
      <w:r>
        <w:separator/>
      </w:r>
    </w:p>
  </w:endnote>
  <w:endnote w:type="continuationSeparator" w:id="0">
    <w:p w14:paraId="7EDB773E" w14:textId="77777777" w:rsidR="002559E6" w:rsidRDefault="0025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969ED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EE190BF" wp14:editId="2E7AE04E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9C21E14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EAA56" w14:textId="77777777" w:rsidR="002559E6" w:rsidRDefault="002559E6">
      <w:pPr>
        <w:spacing w:after="0" w:line="240" w:lineRule="auto"/>
      </w:pPr>
      <w:r>
        <w:separator/>
      </w:r>
    </w:p>
  </w:footnote>
  <w:footnote w:type="continuationSeparator" w:id="0">
    <w:p w14:paraId="6F9F9EE6" w14:textId="77777777" w:rsidR="002559E6" w:rsidRDefault="00255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6C5F9D20" w14:textId="77777777">
      <w:trPr>
        <w:trHeight w:val="576"/>
      </w:trPr>
      <w:tc>
        <w:tcPr>
          <w:tcW w:w="7920" w:type="dxa"/>
        </w:tcPr>
        <w:p w14:paraId="3D5B2322" w14:textId="77777777" w:rsidR="00B469A5" w:rsidRDefault="00B469A5">
          <w:pPr>
            <w:pStyle w:val="Header"/>
          </w:pPr>
        </w:p>
      </w:tc>
    </w:tr>
  </w:tbl>
  <w:p w14:paraId="2B1BCEC2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B413E" wp14:editId="6DB2C94D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EE8067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2D74B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FBDFFC" wp14:editId="6BCCA39B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EC9350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134"/>
    <w:multiLevelType w:val="hybridMultilevel"/>
    <w:tmpl w:val="04F80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862470"/>
    <w:multiLevelType w:val="hybridMultilevel"/>
    <w:tmpl w:val="0CC8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34297">
    <w:abstractNumId w:val="0"/>
  </w:num>
  <w:num w:numId="2" w16cid:durableId="84779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59"/>
    <w:rsid w:val="00002817"/>
    <w:rsid w:val="00006A39"/>
    <w:rsid w:val="0001195A"/>
    <w:rsid w:val="00025810"/>
    <w:rsid w:val="00026CD9"/>
    <w:rsid w:val="000A35D4"/>
    <w:rsid w:val="000B59EA"/>
    <w:rsid w:val="000C01D5"/>
    <w:rsid w:val="000C2DC4"/>
    <w:rsid w:val="000D4BF2"/>
    <w:rsid w:val="0015034E"/>
    <w:rsid w:val="00165654"/>
    <w:rsid w:val="00186CB0"/>
    <w:rsid w:val="001B1E10"/>
    <w:rsid w:val="001B2C85"/>
    <w:rsid w:val="001C5B0F"/>
    <w:rsid w:val="001F0551"/>
    <w:rsid w:val="001F5994"/>
    <w:rsid w:val="0022282D"/>
    <w:rsid w:val="002242C2"/>
    <w:rsid w:val="002559E6"/>
    <w:rsid w:val="002655E6"/>
    <w:rsid w:val="00280874"/>
    <w:rsid w:val="00287066"/>
    <w:rsid w:val="002E3C1D"/>
    <w:rsid w:val="002E60A3"/>
    <w:rsid w:val="00317F5D"/>
    <w:rsid w:val="0032311C"/>
    <w:rsid w:val="00335093"/>
    <w:rsid w:val="0035313E"/>
    <w:rsid w:val="00383CD9"/>
    <w:rsid w:val="00387239"/>
    <w:rsid w:val="003A7948"/>
    <w:rsid w:val="003B3AB3"/>
    <w:rsid w:val="003C1589"/>
    <w:rsid w:val="003D103F"/>
    <w:rsid w:val="003D3E93"/>
    <w:rsid w:val="003D6D5B"/>
    <w:rsid w:val="003F0AF6"/>
    <w:rsid w:val="0041583A"/>
    <w:rsid w:val="0044682A"/>
    <w:rsid w:val="0048482B"/>
    <w:rsid w:val="00491C6E"/>
    <w:rsid w:val="004947F0"/>
    <w:rsid w:val="004A6A36"/>
    <w:rsid w:val="004B2E37"/>
    <w:rsid w:val="004C146E"/>
    <w:rsid w:val="004D3166"/>
    <w:rsid w:val="004E0C40"/>
    <w:rsid w:val="005027CE"/>
    <w:rsid w:val="00505917"/>
    <w:rsid w:val="00506EB4"/>
    <w:rsid w:val="0052410A"/>
    <w:rsid w:val="00556F01"/>
    <w:rsid w:val="00572C0C"/>
    <w:rsid w:val="00583518"/>
    <w:rsid w:val="005A1ADC"/>
    <w:rsid w:val="005A2630"/>
    <w:rsid w:val="005C017C"/>
    <w:rsid w:val="006310C0"/>
    <w:rsid w:val="0063496C"/>
    <w:rsid w:val="006363E2"/>
    <w:rsid w:val="00636579"/>
    <w:rsid w:val="006646A6"/>
    <w:rsid w:val="00672396"/>
    <w:rsid w:val="00681D3D"/>
    <w:rsid w:val="00694CB6"/>
    <w:rsid w:val="006D0C53"/>
    <w:rsid w:val="00704D9A"/>
    <w:rsid w:val="00722769"/>
    <w:rsid w:val="00723C22"/>
    <w:rsid w:val="00764659"/>
    <w:rsid w:val="007726F3"/>
    <w:rsid w:val="00780A23"/>
    <w:rsid w:val="007A31A8"/>
    <w:rsid w:val="007A5B01"/>
    <w:rsid w:val="007B05A7"/>
    <w:rsid w:val="007B778D"/>
    <w:rsid w:val="007D230A"/>
    <w:rsid w:val="007D711A"/>
    <w:rsid w:val="007F006D"/>
    <w:rsid w:val="0081336B"/>
    <w:rsid w:val="00813E8B"/>
    <w:rsid w:val="00831D71"/>
    <w:rsid w:val="00842D4D"/>
    <w:rsid w:val="00847D1E"/>
    <w:rsid w:val="008631F9"/>
    <w:rsid w:val="00870453"/>
    <w:rsid w:val="008748B8"/>
    <w:rsid w:val="00897F9A"/>
    <w:rsid w:val="008B075B"/>
    <w:rsid w:val="008D1781"/>
    <w:rsid w:val="008D6091"/>
    <w:rsid w:val="00913AB9"/>
    <w:rsid w:val="009407A8"/>
    <w:rsid w:val="00943E00"/>
    <w:rsid w:val="00974F9F"/>
    <w:rsid w:val="00983970"/>
    <w:rsid w:val="009D0225"/>
    <w:rsid w:val="00A71471"/>
    <w:rsid w:val="00AE0F3C"/>
    <w:rsid w:val="00B00996"/>
    <w:rsid w:val="00B30AC9"/>
    <w:rsid w:val="00B32EC1"/>
    <w:rsid w:val="00B469A5"/>
    <w:rsid w:val="00B5354A"/>
    <w:rsid w:val="00B84094"/>
    <w:rsid w:val="00BE04FF"/>
    <w:rsid w:val="00C0201E"/>
    <w:rsid w:val="00C27DC4"/>
    <w:rsid w:val="00C427D4"/>
    <w:rsid w:val="00C43301"/>
    <w:rsid w:val="00C4580A"/>
    <w:rsid w:val="00C51CAF"/>
    <w:rsid w:val="00C6300F"/>
    <w:rsid w:val="00C77F5E"/>
    <w:rsid w:val="00C8187B"/>
    <w:rsid w:val="00C90C23"/>
    <w:rsid w:val="00CA00CE"/>
    <w:rsid w:val="00CB12C3"/>
    <w:rsid w:val="00CB6823"/>
    <w:rsid w:val="00CD3EA9"/>
    <w:rsid w:val="00D155E4"/>
    <w:rsid w:val="00D3539C"/>
    <w:rsid w:val="00D46161"/>
    <w:rsid w:val="00D51A0B"/>
    <w:rsid w:val="00D51E46"/>
    <w:rsid w:val="00D66710"/>
    <w:rsid w:val="00D66EAB"/>
    <w:rsid w:val="00D7429E"/>
    <w:rsid w:val="00D977E6"/>
    <w:rsid w:val="00DA0FCB"/>
    <w:rsid w:val="00DC0B5F"/>
    <w:rsid w:val="00DC43CE"/>
    <w:rsid w:val="00DC7693"/>
    <w:rsid w:val="00DD4E82"/>
    <w:rsid w:val="00DF4FA8"/>
    <w:rsid w:val="00E4671F"/>
    <w:rsid w:val="00EC30AA"/>
    <w:rsid w:val="00EF00F9"/>
    <w:rsid w:val="00F20B93"/>
    <w:rsid w:val="00F2704C"/>
    <w:rsid w:val="00F4689A"/>
    <w:rsid w:val="00F76D7B"/>
    <w:rsid w:val="00F92476"/>
    <w:rsid w:val="00FD07F7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5AB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unhideWhenUsed/>
    <w:qFormat/>
    <w:rsid w:val="00DF4FA8"/>
    <w:pPr>
      <w:spacing w:after="200"/>
      <w:ind w:left="720"/>
      <w:contextualSpacing/>
    </w:pPr>
    <w:rPr>
      <w:rFonts w:eastAsiaTheme="minorHAnsi"/>
      <w:color w:val="595959" w:themeColor="text1" w:themeTint="A6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lan\AppData\Roaming\Microsoft\Templates\Business%20letter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</Template>
  <TotalTime>0</TotalTime>
  <Pages>2</Pages>
  <Words>488</Words>
  <Characters>2857</Characters>
  <Application>Microsoft Office Word</Application>
  <DocSecurity>0</DocSecurity>
  <Lines>71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2022-10-30T22:02:00Z</dcterms:created>
  <dcterms:modified xsi:type="dcterms:W3CDTF">2023-02-25T02:47:00Z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cbd37fde6127e7f60b3c6e2674ee8cb63a0752ab23a70ee7fb67e568fa7846e2</vt:lpwstr>
  </property>
</Properties>
</file>